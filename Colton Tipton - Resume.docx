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Layout w:type="fixed"/>
        <w:tblCellMar>
          <w:top w:w="144" w:type="dxa"/>
          <w:left w:w="0" w:type="dxa"/>
          <w:bottom w:w="72" w:type="dxa"/>
          <w:right w:w="115" w:type="dxa"/>
        </w:tblCellMar>
        <w:tblLook w:val="04A0" w:firstRow="1" w:lastRow="0" w:firstColumn="1" w:lastColumn="0" w:noHBand="0" w:noVBand="1"/>
        <w:tblCaption w:val="Content layout table"/>
      </w:tblPr>
      <w:tblGrid>
        <w:gridCol w:w="1710"/>
        <w:gridCol w:w="6930"/>
      </w:tblGrid>
      <w:tr w:rsidR="005C4466" w14:paraId="4BA05226" w14:textId="77777777">
        <w:trPr>
          <w:trHeight w:val="1440"/>
        </w:trPr>
        <w:tc>
          <w:tcPr>
            <w:tcW w:w="1710" w:type="dxa"/>
          </w:tcPr>
          <w:p w14:paraId="603145FA" w14:textId="77777777" w:rsidR="005C4466" w:rsidRDefault="005C4466"/>
        </w:tc>
        <w:tc>
          <w:tcPr>
            <w:tcW w:w="6930" w:type="dxa"/>
          </w:tcPr>
          <w:p w14:paraId="5D566C39" w14:textId="77777777" w:rsidR="005C4466" w:rsidRDefault="00B66236">
            <w:pPr>
              <w:pStyle w:val="Title"/>
            </w:pPr>
            <w:sdt>
              <w:sdtPr>
                <w:alias w:val="Your Name"/>
                <w:tag w:val=""/>
                <w:id w:val="1103681501"/>
                <w:placeholder>
                  <w:docPart w:val="B0F96DA28EE944AAB9ED25CB6B0FA38D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15:appearance w15:val="hidden"/>
                <w:text w:multiLine="1"/>
              </w:sdtPr>
              <w:sdtEndPr/>
              <w:sdtContent>
                <w:r w:rsidR="00737F9F">
                  <w:t>Colton Tipton</w:t>
                </w:r>
              </w:sdtContent>
            </w:sdt>
            <w:bookmarkStart w:id="0" w:name="_GoBack"/>
            <w:bookmarkEnd w:id="0"/>
          </w:p>
          <w:p w14:paraId="5782AFD5" w14:textId="109A20AC" w:rsidR="005C4466" w:rsidRDefault="00B66236">
            <w:pPr>
              <w:pStyle w:val="ContactInformation"/>
            </w:pPr>
            <w:sdt>
              <w:sdtPr>
                <w:alias w:val="Street Address"/>
                <w:tag w:val=""/>
                <w:id w:val="1856846159"/>
                <w:placeholder>
                  <w:docPart w:val="73D8D537C82749D496E20F2B27F9F7C3"/>
                </w:placeholder>
                <w:dataBinding w:prefixMappings="xmlns:ns0='http://schemas.microsoft.com/office/2006/coverPageProps' " w:xpath="/ns0:CoverPageProperties[1]/ns0:CompanyAddress[1]" w:storeItemID="{55AF091B-3C7A-41E3-B477-F2FDAA23CFDA}"/>
                <w15:appearance w15:val="hidden"/>
                <w:text w:multiLine="1"/>
              </w:sdtPr>
              <w:sdtEndPr/>
              <w:sdtContent>
                <w:r>
                  <w:t>4850 SE Croco Rd, Berryton, KS 66409</w:t>
                </w:r>
              </w:sdtContent>
            </w:sdt>
            <w:r w:rsidR="00EA7CFB">
              <w:t xml:space="preserve"> </w:t>
            </w:r>
            <w:r w:rsidR="00737F9F">
              <w:rPr>
                <w:rFonts w:ascii="Century Gothic" w:hAnsi="Century Gothic"/>
              </w:rPr>
              <w:t>–</w:t>
            </w:r>
            <w:r w:rsidR="00EA7CFB">
              <w:rPr>
                <w:rFonts w:ascii="Century Gothic" w:hAnsi="Century Gothic"/>
              </w:rPr>
              <w:t xml:space="preserve"> </w:t>
            </w:r>
            <w:sdt>
              <w:sdtPr>
                <w:alias w:val="Telephone"/>
                <w:tag w:val=""/>
                <w:id w:val="50207725"/>
                <w:placeholder>
                  <w:docPart w:val="A97A196F86734635A2BA8D810F261C61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/>
              </w:sdtPr>
              <w:sdtEndPr/>
              <w:sdtContent>
                <w:r w:rsidR="00737F9F">
                  <w:t>(785) 430 - 8111</w:t>
                </w:r>
              </w:sdtContent>
            </w:sdt>
            <w:r w:rsidR="00EA7CFB">
              <w:t xml:space="preserve"> </w:t>
            </w:r>
            <w:r w:rsidR="00EA7CFB">
              <w:rPr>
                <w:rFonts w:ascii="Century Gothic" w:hAnsi="Century Gothic"/>
              </w:rPr>
              <w:t>–</w:t>
            </w:r>
            <w:r w:rsidR="00EA7CFB">
              <w:t xml:space="preserve"> </w:t>
            </w:r>
            <w:sdt>
              <w:sdtPr>
                <w:alias w:val="Email"/>
                <w:tag w:val=""/>
                <w:id w:val="2033993437"/>
                <w:placeholder>
                  <w:docPart w:val="E144A3CB9B2040C78B631DD298A5CF45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/>
              </w:sdtPr>
              <w:sdtEndPr/>
              <w:sdtContent>
                <w:r w:rsidR="00737F9F">
                  <w:t>tiptocr@gmail.com</w:t>
                </w:r>
              </w:sdtContent>
            </w:sdt>
          </w:p>
        </w:tc>
      </w:tr>
      <w:tr w:rsidR="005C4466" w14:paraId="603D5445" w14:textId="77777777">
        <w:sdt>
          <w:sdtPr>
            <w:id w:val="733590866"/>
            <w:placeholder>
              <w:docPart w:val="57B31FE640F74F0A90C853B951C4212C"/>
            </w:placeholder>
            <w:temporary/>
            <w:showingPlcHdr/>
            <w15:appearance w15:val="hidden"/>
          </w:sdtPr>
          <w:sdtEndPr/>
          <w:sdtContent>
            <w:tc>
              <w:tcPr>
                <w:tcW w:w="1710" w:type="dxa"/>
              </w:tcPr>
              <w:p w14:paraId="607C587D" w14:textId="77777777" w:rsidR="005C4466" w:rsidRDefault="00EA7CFB">
                <w:pPr>
                  <w:pStyle w:val="Heading1"/>
                </w:pPr>
                <w:r>
                  <w:t>Objective</w:t>
                </w:r>
              </w:p>
            </w:tc>
          </w:sdtContent>
        </w:sdt>
        <w:tc>
          <w:tcPr>
            <w:tcW w:w="6930" w:type="dxa"/>
          </w:tcPr>
          <w:p w14:paraId="1D5BA7B4" w14:textId="77777777" w:rsidR="005C4466" w:rsidRDefault="00737F9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My objective is to get experience in other areas in a job, as well as to gain some money to pay for schooling, bills, etc.</w:t>
            </w:r>
          </w:p>
        </w:tc>
      </w:tr>
      <w:tr w:rsidR="005C4466" w14:paraId="17257850" w14:textId="77777777">
        <w:sdt>
          <w:sdtPr>
            <w:id w:val="1033002868"/>
            <w:placeholder>
              <w:docPart w:val="52293A30490F4D9197F5EF01FD994856"/>
            </w:placeholder>
            <w:temporary/>
            <w:showingPlcHdr/>
            <w15:appearance w15:val="hidden"/>
          </w:sdtPr>
          <w:sdtEndPr/>
          <w:sdtContent>
            <w:tc>
              <w:tcPr>
                <w:tcW w:w="1710" w:type="dxa"/>
              </w:tcPr>
              <w:p w14:paraId="2BD6B788" w14:textId="77777777" w:rsidR="005C4466" w:rsidRDefault="00EA7CFB">
                <w:pPr>
                  <w:pStyle w:val="Heading1"/>
                </w:pPr>
                <w:r>
                  <w:t>Experience</w:t>
                </w:r>
              </w:p>
            </w:tc>
          </w:sdtContent>
        </w:sdt>
        <w:tc>
          <w:tcPr>
            <w:tcW w:w="6930" w:type="dxa"/>
          </w:tcPr>
          <w:p w14:paraId="674B956D" w14:textId="77777777" w:rsidR="005C4466" w:rsidRDefault="00737F9F">
            <w:pPr>
              <w:pStyle w:val="Heading1"/>
              <w:rPr>
                <w:rFonts w:eastAsiaTheme="minorEastAsia"/>
              </w:rPr>
            </w:pPr>
            <w:r>
              <w:t>Dillons</w:t>
            </w:r>
          </w:p>
          <w:p w14:paraId="59B05934" w14:textId="77777777" w:rsidR="005C4466" w:rsidRDefault="00737F9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Company – Kroger - Topeka, KS</w:t>
            </w:r>
          </w:p>
          <w:p w14:paraId="5D5AFB3A" w14:textId="77777777" w:rsidR="005C4466" w:rsidRDefault="00737F9F">
            <w:pPr>
              <w:pStyle w:val="Date"/>
            </w:pPr>
            <w:r>
              <w:t>Aug. 2014</w:t>
            </w:r>
            <w:r w:rsidR="00EA7CFB">
              <w:t xml:space="preserve"> – </w:t>
            </w:r>
            <w:r>
              <w:t>Nov. 2015</w:t>
            </w:r>
          </w:p>
          <w:p w14:paraId="0664CA06" w14:textId="77777777" w:rsidR="00737F9F" w:rsidRDefault="00737F9F" w:rsidP="00737F9F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/>
              </w:rPr>
            </w:pPr>
            <w:r w:rsidRPr="00737F9F">
              <w:rPr>
                <w:rFonts w:asciiTheme="majorHAnsi" w:hAnsiTheme="majorHAnsi"/>
              </w:rPr>
              <w:t xml:space="preserve">Assist </w:t>
            </w:r>
            <w:r>
              <w:rPr>
                <w:rFonts w:asciiTheme="majorHAnsi" w:hAnsiTheme="majorHAnsi"/>
              </w:rPr>
              <w:t>customers with needs</w:t>
            </w:r>
          </w:p>
          <w:p w14:paraId="7A272E7A" w14:textId="77777777" w:rsidR="00737F9F" w:rsidRDefault="00737F9F" w:rsidP="00737F9F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Checkout customer groceries</w:t>
            </w:r>
          </w:p>
          <w:p w14:paraId="17B1F2DD" w14:textId="77777777" w:rsidR="00B66236" w:rsidRDefault="00B66236" w:rsidP="00B66236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Wendys</w:t>
            </w:r>
          </w:p>
          <w:p w14:paraId="39142A69" w14:textId="77777777" w:rsidR="00B66236" w:rsidRDefault="00B66236" w:rsidP="00B6623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Company – Wendys – Topeka, KS</w:t>
            </w:r>
          </w:p>
          <w:p w14:paraId="6C04BDCF" w14:textId="77777777" w:rsidR="00B66236" w:rsidRDefault="00B66236" w:rsidP="00B6623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April. 2017 – Still working</w:t>
            </w:r>
          </w:p>
          <w:p w14:paraId="4958D303" w14:textId="22D975D3" w:rsidR="00B66236" w:rsidRDefault="00B66236" w:rsidP="00B66236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 worked in almost every position.</w:t>
            </w:r>
          </w:p>
          <w:p w14:paraId="2BD6458E" w14:textId="77777777" w:rsidR="00B66236" w:rsidRDefault="00B66236" w:rsidP="00B66236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Made customer sandwiches.</w:t>
            </w:r>
          </w:p>
          <w:p w14:paraId="681EC1FB" w14:textId="77777777" w:rsidR="00B66236" w:rsidRDefault="00B66236" w:rsidP="00B66236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Grabbed customer drinks.</w:t>
            </w:r>
          </w:p>
          <w:p w14:paraId="63A6F582" w14:textId="4155D7A2" w:rsidR="00B66236" w:rsidRPr="00B66236" w:rsidRDefault="00B66236" w:rsidP="00B66236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Checkout customer orders.</w:t>
            </w:r>
          </w:p>
        </w:tc>
      </w:tr>
      <w:tr w:rsidR="005C4466" w14:paraId="453F6EDB" w14:textId="77777777">
        <w:sdt>
          <w:sdtPr>
            <w:id w:val="1405184291"/>
            <w:placeholder>
              <w:docPart w:val="C2E6DA367A7C4EA8A3ADF3AEE0C0DD80"/>
            </w:placeholder>
            <w:temporary/>
            <w:showingPlcHdr/>
            <w15:appearance w15:val="hidden"/>
          </w:sdtPr>
          <w:sdtEndPr/>
          <w:sdtContent>
            <w:tc>
              <w:tcPr>
                <w:tcW w:w="1710" w:type="dxa"/>
              </w:tcPr>
              <w:p w14:paraId="138540C0" w14:textId="77777777" w:rsidR="005C4466" w:rsidRDefault="00EA7CFB">
                <w:pPr>
                  <w:pStyle w:val="Heading1"/>
                </w:pPr>
                <w:r>
                  <w:t>Education</w:t>
                </w:r>
              </w:p>
            </w:tc>
          </w:sdtContent>
        </w:sdt>
        <w:tc>
          <w:tcPr>
            <w:tcW w:w="6930" w:type="dxa"/>
          </w:tcPr>
          <w:p w14:paraId="7A11B540" w14:textId="10ED97FF" w:rsidR="005C4466" w:rsidRDefault="00B66236">
            <w:pPr>
              <w:pStyle w:val="Heading1"/>
              <w:rPr>
                <w:rFonts w:eastAsiaTheme="minorEastAsia"/>
              </w:rPr>
            </w:pPr>
            <w:r>
              <w:t>Graduated Highschool</w:t>
            </w:r>
          </w:p>
          <w:p w14:paraId="14635E99" w14:textId="77777777" w:rsidR="005C4466" w:rsidRDefault="00737F9F">
            <w:r>
              <w:t>Shawnee Heights High School</w:t>
            </w:r>
            <w:r w:rsidR="00EA7CFB">
              <w:t xml:space="preserve">, </w:t>
            </w:r>
            <w:r>
              <w:t>Shawnee, KS</w:t>
            </w:r>
          </w:p>
          <w:p w14:paraId="7464895E" w14:textId="77777777" w:rsidR="005C4466" w:rsidRDefault="00B66236">
            <w:r>
              <w:t>Graduated</w:t>
            </w:r>
            <w:r w:rsidR="00737F9F">
              <w:t xml:space="preserve"> in 2017</w:t>
            </w:r>
          </w:p>
          <w:p w14:paraId="146BDFB1" w14:textId="77777777" w:rsidR="00B66236" w:rsidRDefault="00B66236" w:rsidP="00B66236">
            <w:pPr>
              <w:pStyle w:val="ListParagraph"/>
              <w:numPr>
                <w:ilvl w:val="0"/>
                <w:numId w:val="5"/>
              </w:numPr>
            </w:pPr>
            <w:r>
              <w:t>Was part of NJROTC</w:t>
            </w:r>
          </w:p>
          <w:p w14:paraId="4330E148" w14:textId="53979D64" w:rsidR="00B66236" w:rsidRDefault="00B66236" w:rsidP="00B66236">
            <w:pPr>
              <w:pStyle w:val="ListParagraph"/>
              <w:numPr>
                <w:ilvl w:val="0"/>
                <w:numId w:val="5"/>
              </w:numPr>
            </w:pPr>
            <w:r>
              <w:t>Helped the Administration</w:t>
            </w:r>
          </w:p>
        </w:tc>
      </w:tr>
      <w:tr w:rsidR="005C4466" w14:paraId="784C8DCB" w14:textId="77777777">
        <w:sdt>
          <w:sdtPr>
            <w:id w:val="-853959375"/>
            <w:placeholder>
              <w:docPart w:val="29E65F3FF16945109B287E3B8FAF1D31"/>
            </w:placeholder>
            <w:temporary/>
            <w:showingPlcHdr/>
            <w15:appearance w15:val="hidden"/>
          </w:sdtPr>
          <w:sdtEndPr/>
          <w:sdtContent>
            <w:tc>
              <w:tcPr>
                <w:tcW w:w="1710" w:type="dxa"/>
              </w:tcPr>
              <w:p w14:paraId="2D8CB062" w14:textId="77777777" w:rsidR="005C4466" w:rsidRDefault="00EA7CFB">
                <w:pPr>
                  <w:pStyle w:val="Heading1"/>
                </w:pPr>
                <w:r>
                  <w:t>References</w:t>
                </w:r>
              </w:p>
            </w:tc>
          </w:sdtContent>
        </w:sdt>
        <w:tc>
          <w:tcPr>
            <w:tcW w:w="6930" w:type="dxa"/>
          </w:tcPr>
          <w:p w14:paraId="09577DDD" w14:textId="77777777" w:rsidR="005C4466" w:rsidRDefault="00737F9F">
            <w:pPr>
              <w:pStyle w:val="Heading1"/>
              <w:rPr>
                <w:rFonts w:eastAsiaTheme="minorEastAsia"/>
              </w:rPr>
            </w:pPr>
            <w:r>
              <w:t>Jesse Lowe, Topeka Police Department</w:t>
            </w:r>
          </w:p>
          <w:p w14:paraId="7C844E17" w14:textId="77777777" w:rsidR="005C4466" w:rsidRDefault="00737F9F">
            <w:r>
              <w:t>Phone –</w:t>
            </w:r>
            <w:r w:rsidR="005A4849">
              <w:t xml:space="preserve"> (785) 608 - </w:t>
            </w:r>
            <w:r>
              <w:t>2202</w:t>
            </w:r>
          </w:p>
          <w:p w14:paraId="7AB4BB24" w14:textId="77777777" w:rsidR="00737F9F" w:rsidRDefault="00737F9F" w:rsidP="00737F9F">
            <w:pPr>
              <w:pStyle w:val="Heading1"/>
            </w:pPr>
            <w:r>
              <w:t xml:space="preserve">Cameron Domingos, </w:t>
            </w:r>
            <w:r w:rsidR="005A4849">
              <w:t>Platinum Construction</w:t>
            </w:r>
          </w:p>
          <w:p w14:paraId="027C5EC6" w14:textId="11AFA505" w:rsidR="00737F9F" w:rsidRPr="00737F9F" w:rsidRDefault="00737F9F" w:rsidP="00737F9F">
            <w:r>
              <w:t xml:space="preserve">Phone – (785) 217 </w:t>
            </w:r>
            <w:r w:rsidR="00B66236">
              <w:t>–</w:t>
            </w:r>
            <w:r>
              <w:t xml:space="preserve"> 4691</w:t>
            </w:r>
          </w:p>
        </w:tc>
      </w:tr>
    </w:tbl>
    <w:p w14:paraId="2BE8A9F9" w14:textId="77777777" w:rsidR="005A4849" w:rsidRDefault="005A4849"/>
    <w:sectPr w:rsidR="005A4849">
      <w:footerReference w:type="default" r:id="rId8"/>
      <w:pgSz w:w="12240" w:h="15840"/>
      <w:pgMar w:top="720" w:right="1800" w:bottom="1584" w:left="1800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A324E9" w14:textId="77777777" w:rsidR="00EA7CFB" w:rsidRDefault="00EA7CFB">
      <w:pPr>
        <w:spacing w:after="0" w:line="240" w:lineRule="auto"/>
      </w:pPr>
      <w:r>
        <w:separator/>
      </w:r>
    </w:p>
  </w:endnote>
  <w:endnote w:type="continuationSeparator" w:id="0">
    <w:p w14:paraId="3FCBE958" w14:textId="77777777" w:rsidR="00EA7CFB" w:rsidRDefault="00EA7C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top w:w="72" w:type="dxa"/>
        <w:left w:w="0" w:type="dxa"/>
        <w:bottom w:w="72" w:type="dxa"/>
        <w:right w:w="115" w:type="dxa"/>
      </w:tblCellMar>
      <w:tblLook w:val="01E0" w:firstRow="1" w:lastRow="1" w:firstColumn="1" w:lastColumn="1" w:noHBand="0" w:noVBand="0"/>
      <w:tblCaption w:val="Footer layout table"/>
    </w:tblPr>
    <w:tblGrid>
      <w:gridCol w:w="1613"/>
      <w:gridCol w:w="7027"/>
    </w:tblGrid>
    <w:tr w:rsidR="005C4466" w14:paraId="194FBE5B" w14:textId="77777777">
      <w:tc>
        <w:tcPr>
          <w:tcW w:w="1613" w:type="dxa"/>
        </w:tcPr>
        <w:sdt>
          <w:sdtPr>
            <w:id w:val="-471514204"/>
            <w:docPartObj>
              <w:docPartGallery w:val="Page Numbers (Bottom of Page)"/>
              <w:docPartUnique/>
            </w:docPartObj>
          </w:sdtPr>
          <w:sdtEndPr>
            <w:rPr>
              <w:noProof/>
            </w:rPr>
          </w:sdtEndPr>
          <w:sdtContent>
            <w:p w14:paraId="41758582" w14:textId="77777777" w:rsidR="005C4466" w:rsidRDefault="00EA7CFB">
              <w:pPr>
                <w:pStyle w:val="Footer"/>
              </w:pPr>
              <w:r>
                <w:fldChar w:fldCharType="begin"/>
              </w:r>
              <w:r>
                <w:instrText xml:space="preserve"> PAGE   \* MERGEFORMAT </w:instrText>
              </w:r>
              <w:r>
                <w:fldChar w:fldCharType="separate"/>
              </w:r>
              <w:r>
                <w:rPr>
                  <w:noProof/>
                </w:rPr>
                <w:t>2</w:t>
              </w:r>
              <w:r>
                <w:rPr>
                  <w:noProof/>
                </w:rPr>
                <w:fldChar w:fldCharType="end"/>
              </w:r>
            </w:p>
          </w:sdtContent>
        </w:sdt>
      </w:tc>
      <w:tc>
        <w:tcPr>
          <w:tcW w:w="7027" w:type="dxa"/>
          <w:tcBorders>
            <w:top w:val="single" w:sz="4" w:space="0" w:color="7F7F7F" w:themeColor="background1" w:themeShade="7F"/>
          </w:tcBorders>
        </w:tcPr>
        <w:p w14:paraId="548FB041" w14:textId="77777777" w:rsidR="005C4466" w:rsidRDefault="00B66236">
          <w:pPr>
            <w:pStyle w:val="Footer"/>
          </w:pPr>
          <w:sdt>
            <w:sdtPr>
              <w:alias w:val="Your Name"/>
              <w:tag w:val=""/>
              <w:id w:val="-1184592690"/>
              <w:placeholder>
                <w:docPart w:val="29E65F3FF16945109B287E3B8FAF1D31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15:appearance w15:val="hidden"/>
              <w:text w:multiLine="1"/>
            </w:sdtPr>
            <w:sdtEndPr/>
            <w:sdtContent>
              <w:r w:rsidR="00737F9F">
                <w:t>Colton Tipton</w:t>
              </w:r>
            </w:sdtContent>
          </w:sdt>
        </w:p>
        <w:p w14:paraId="27699A43" w14:textId="6109C0EF" w:rsidR="005C4466" w:rsidRDefault="00B66236">
          <w:pPr>
            <w:pStyle w:val="Footer"/>
          </w:pPr>
          <w:sdt>
            <w:sdtPr>
              <w:alias w:val="Street Address"/>
              <w:tag w:val=""/>
              <w:id w:val="1530058015"/>
              <w:placeholder>
                <w:docPart w:val="2F2C1D74087C4791AFCB0251343270FB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15:appearance w15:val="hidden"/>
              <w:text w:multiLine="1"/>
            </w:sdtPr>
            <w:sdtEndPr/>
            <w:sdtContent>
              <w:r>
                <w:t>4850 SE Croco Rd, Berryton, KS 66409</w:t>
              </w:r>
            </w:sdtContent>
          </w:sdt>
          <w:r w:rsidR="00EA7CFB">
            <w:t xml:space="preserve"> – </w:t>
          </w:r>
          <w:sdt>
            <w:sdtPr>
              <w:alias w:val="Telephone"/>
              <w:tag w:val=""/>
              <w:id w:val="-145366429"/>
              <w:dataBinding w:prefixMappings="xmlns:ns0='http://schemas.microsoft.com/office/2006/coverPageProps' " w:xpath="/ns0:CoverPageProperties[1]/ns0:CompanyPhone[1]" w:storeItemID="{55AF091B-3C7A-41E3-B477-F2FDAA23CFDA}"/>
              <w15:appearance w15:val="hidden"/>
              <w:text/>
            </w:sdtPr>
            <w:sdtEndPr/>
            <w:sdtContent>
              <w:r w:rsidR="00737F9F">
                <w:t>(785) 430 - 8111</w:t>
              </w:r>
            </w:sdtContent>
          </w:sdt>
          <w:r w:rsidR="00EA7CFB">
            <w:t xml:space="preserve"> – </w:t>
          </w:r>
          <w:sdt>
            <w:sdtPr>
              <w:alias w:val="Email"/>
              <w:tag w:val=""/>
              <w:id w:val="1846358867"/>
              <w:dataBinding w:prefixMappings="xmlns:ns0='http://schemas.microsoft.com/office/2006/coverPageProps' " w:xpath="/ns0:CoverPageProperties[1]/ns0:CompanyFax[1]" w:storeItemID="{55AF091B-3C7A-41E3-B477-F2FDAA23CFDA}"/>
              <w15:appearance w15:val="hidden"/>
              <w:text/>
            </w:sdtPr>
            <w:sdtEndPr/>
            <w:sdtContent>
              <w:r w:rsidR="00737F9F">
                <w:t>tiptocr@gmail.com</w:t>
              </w:r>
            </w:sdtContent>
          </w:sdt>
        </w:p>
      </w:tc>
    </w:tr>
  </w:tbl>
  <w:p w14:paraId="23465D83" w14:textId="77777777" w:rsidR="005C4466" w:rsidRDefault="005C44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7E23C2" w14:textId="77777777" w:rsidR="00EA7CFB" w:rsidRDefault="00EA7CFB">
      <w:pPr>
        <w:spacing w:after="0" w:line="240" w:lineRule="auto"/>
      </w:pPr>
      <w:r>
        <w:separator/>
      </w:r>
    </w:p>
  </w:footnote>
  <w:footnote w:type="continuationSeparator" w:id="0">
    <w:p w14:paraId="4B2EBA05" w14:textId="77777777" w:rsidR="00EA7CFB" w:rsidRDefault="00EA7C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B7991"/>
    <w:multiLevelType w:val="hybridMultilevel"/>
    <w:tmpl w:val="1CFEA71A"/>
    <w:lvl w:ilvl="0" w:tplc="F5D8E3DA">
      <w:start w:val="6812"/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F250BD"/>
    <w:multiLevelType w:val="hybridMultilevel"/>
    <w:tmpl w:val="54886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793740"/>
    <w:multiLevelType w:val="hybridMultilevel"/>
    <w:tmpl w:val="C6BCB2AA"/>
    <w:lvl w:ilvl="0" w:tplc="F5D8E3DA">
      <w:start w:val="6812"/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500013"/>
    <w:multiLevelType w:val="hybridMultilevel"/>
    <w:tmpl w:val="F774BD68"/>
    <w:lvl w:ilvl="0" w:tplc="F5D8E3DA">
      <w:start w:val="6812"/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B75600"/>
    <w:multiLevelType w:val="singleLevel"/>
    <w:tmpl w:val="14F68CC2"/>
    <w:lvl w:ilvl="0">
      <w:start w:val="1"/>
      <w:numFmt w:val="bullet"/>
      <w:lvlText w:val=""/>
      <w:lvlJc w:val="left"/>
      <w:pPr>
        <w:ind w:left="605" w:hanging="360"/>
      </w:pPr>
      <w:rPr>
        <w:rFonts w:ascii="Symbol" w:hAnsi="Symbol" w:hint="default"/>
        <w:sz w:val="16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F9F"/>
    <w:rsid w:val="005A4849"/>
    <w:rsid w:val="005C4466"/>
    <w:rsid w:val="00737F9F"/>
    <w:rsid w:val="00B66236"/>
    <w:rsid w:val="00EA7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37C6075"/>
  <w15:chartTrackingRefBased/>
  <w15:docId w15:val="{11018068-2AA4-4F26-927A-8452689CE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000000" w:themeColor="text1"/>
        <w:sz w:val="18"/>
        <w:szCs w:val="18"/>
        <w:lang w:val="en-US" w:eastAsia="ja-JP" w:bidi="ar-SA"/>
      </w:rPr>
    </w:rPrDefault>
    <w:pPrDefault>
      <w:pPr>
        <w:spacing w:after="12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Cs w:val="22"/>
    </w:rPr>
  </w:style>
  <w:style w:type="paragraph" w:styleId="Heading1">
    <w:name w:val="heading 1"/>
    <w:basedOn w:val="Normal"/>
    <w:next w:val="Normal"/>
    <w:link w:val="Heading1Char"/>
    <w:uiPriority w:val="9"/>
    <w:pPr>
      <w:outlineLvl w:val="0"/>
    </w:pPr>
    <w:rPr>
      <w:rFonts w:asciiTheme="majorHAnsi" w:eastAsia="Times New Roman" w:hAnsiTheme="majorHAnsi" w:cs="Times New Roman"/>
      <w:b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5F3041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i/>
      <w:color w:val="3F202B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  <w:color w:val="5F304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7F4157" w:themeColor="accent1"/>
      <w:spacing w:val="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000000" w:themeColor="text1"/>
      <w:sz w:val="18"/>
      <w:szCs w:val="16"/>
      <w:lang w:eastAsia="en-US"/>
    </w:rPr>
  </w:style>
  <w:style w:type="paragraph" w:customStyle="1" w:styleId="BulletedList">
    <w:name w:val="Bulleted List"/>
    <w:basedOn w:val="Normal"/>
    <w:semiHidden/>
    <w:unhideWhenUsed/>
    <w:qFormat/>
    <w:pPr>
      <w:spacing w:after="80"/>
      <w:ind w:left="288" w:hanging="288"/>
    </w:pPr>
  </w:style>
  <w:style w:type="paragraph" w:customStyle="1" w:styleId="ContactInformation">
    <w:name w:val="Contact Information"/>
    <w:basedOn w:val="Normal"/>
    <w:uiPriority w:val="3"/>
    <w:qFormat/>
    <w:pPr>
      <w:pBdr>
        <w:bottom w:val="single" w:sz="4" w:space="6" w:color="auto"/>
      </w:pBdr>
      <w:spacing w:before="40" w:after="40"/>
    </w:pPr>
    <w:rPr>
      <w:kern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5F3041" w:themeColor="accent1" w:themeShade="BF"/>
      <w:szCs w:val="26"/>
    </w:rPr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szCs w:val="22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="Times New Roman" w:hAnsiTheme="majorHAnsi" w:cs="Times New Roman"/>
      <w:b/>
      <w:szCs w:val="22"/>
    </w:rPr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cs="Times New Roman"/>
      <w:szCs w:val="20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"/>
    <w:qFormat/>
    <w:pPr>
      <w:spacing w:after="0"/>
      <w:contextualSpacing/>
    </w:pPr>
    <w:rPr>
      <w:rFonts w:asciiTheme="majorHAnsi" w:eastAsiaTheme="majorEastAsia" w:hAnsiTheme="majorHAnsi" w:cstheme="majorBidi"/>
      <w:b/>
      <w:kern w:val="28"/>
      <w:sz w:val="22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b/>
      <w:kern w:val="28"/>
      <w:sz w:val="22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i/>
      <w:color w:val="3F202B" w:themeColor="accent1" w:themeShade="7F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/>
      <w:iCs/>
      <w:color w:val="5F3041" w:themeColor="accent1" w:themeShade="BF"/>
      <w:szCs w:val="22"/>
    </w:rPr>
  </w:style>
  <w:style w:type="paragraph" w:styleId="Date">
    <w:name w:val="Date"/>
    <w:basedOn w:val="Normal"/>
    <w:next w:val="Normal"/>
    <w:link w:val="DateChar"/>
    <w:uiPriority w:val="99"/>
    <w:rPr>
      <w:i/>
    </w:rPr>
  </w:style>
  <w:style w:type="character" w:customStyle="1" w:styleId="DateChar">
    <w:name w:val="Date Char"/>
    <w:basedOn w:val="DefaultParagraphFont"/>
    <w:link w:val="Date"/>
    <w:uiPriority w:val="99"/>
    <w:rPr>
      <w:i/>
      <w:szCs w:val="22"/>
    </w:rPr>
  </w:style>
  <w:style w:type="paragraph" w:styleId="ListParagraph">
    <w:name w:val="List Paragraph"/>
    <w:basedOn w:val="Normal"/>
    <w:uiPriority w:val="34"/>
    <w:unhideWhenUsed/>
    <w:qFormat/>
    <w:rsid w:val="00737F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ago.CARLYON-LAPTOP\AppData\Roaming\Microsoft\Templates\Chronological%20resume%20(Minimalist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0F96DA28EE944AAB9ED25CB6B0FA3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AA911A-2A41-4767-A166-7DCA43B46F36}"/>
      </w:docPartPr>
      <w:docPartBody>
        <w:p w:rsidR="001B7A8E" w:rsidRDefault="000E5B7F">
          <w:pPr>
            <w:pStyle w:val="B0F96DA28EE944AAB9ED25CB6B0FA38D"/>
          </w:pPr>
          <w:r>
            <w:t>Your Name</w:t>
          </w:r>
        </w:p>
      </w:docPartBody>
    </w:docPart>
    <w:docPart>
      <w:docPartPr>
        <w:name w:val="73D8D537C82749D496E20F2B27F9F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51B537-E1C6-4D45-91E4-52660B502DC1}"/>
      </w:docPartPr>
      <w:docPartBody>
        <w:p w:rsidR="001B7A8E" w:rsidRDefault="000E5B7F">
          <w:pPr>
            <w:pStyle w:val="73D8D537C82749D496E20F2B27F9F7C3"/>
          </w:pPr>
          <w:r>
            <w:t>Street Address, City, ST ZIP Code</w:t>
          </w:r>
        </w:p>
      </w:docPartBody>
    </w:docPart>
    <w:docPart>
      <w:docPartPr>
        <w:name w:val="A97A196F86734635A2BA8D810F261C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530F10-0A97-4A19-BBC1-999BE2BE4CFA}"/>
      </w:docPartPr>
      <w:docPartBody>
        <w:p w:rsidR="001B7A8E" w:rsidRDefault="000E5B7F">
          <w:pPr>
            <w:pStyle w:val="A97A196F86734635A2BA8D810F261C61"/>
          </w:pPr>
          <w:r>
            <w:t>Telephone</w:t>
          </w:r>
        </w:p>
      </w:docPartBody>
    </w:docPart>
    <w:docPart>
      <w:docPartPr>
        <w:name w:val="E144A3CB9B2040C78B631DD298A5CF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9AB26-064F-427B-B600-CCD18B1FF262}"/>
      </w:docPartPr>
      <w:docPartBody>
        <w:p w:rsidR="001B7A8E" w:rsidRDefault="000E5B7F">
          <w:pPr>
            <w:pStyle w:val="E144A3CB9B2040C78B631DD298A5CF45"/>
          </w:pPr>
          <w:r>
            <w:t>Email</w:t>
          </w:r>
        </w:p>
      </w:docPartBody>
    </w:docPart>
    <w:docPart>
      <w:docPartPr>
        <w:name w:val="57B31FE640F74F0A90C853B951C421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55858D-EAB4-496F-9FCE-CB823D06FB07}"/>
      </w:docPartPr>
      <w:docPartBody>
        <w:p w:rsidR="001B7A8E" w:rsidRDefault="000E5B7F">
          <w:pPr>
            <w:pStyle w:val="57B31FE640F74F0A90C853B951C4212C"/>
          </w:pPr>
          <w:r>
            <w:t>Objective</w:t>
          </w:r>
        </w:p>
      </w:docPartBody>
    </w:docPart>
    <w:docPart>
      <w:docPartPr>
        <w:name w:val="52293A30490F4D9197F5EF01FD9948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84C359-6871-48A1-9C22-D44F95D54A62}"/>
      </w:docPartPr>
      <w:docPartBody>
        <w:p w:rsidR="001B7A8E" w:rsidRDefault="000E5B7F">
          <w:pPr>
            <w:pStyle w:val="52293A30490F4D9197F5EF01FD994856"/>
          </w:pPr>
          <w:r>
            <w:t>Experience</w:t>
          </w:r>
        </w:p>
      </w:docPartBody>
    </w:docPart>
    <w:docPart>
      <w:docPartPr>
        <w:name w:val="C2E6DA367A7C4EA8A3ADF3AEE0C0DD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7BF00B-3D0D-4DC4-A3A5-A5BC7FAC6842}"/>
      </w:docPartPr>
      <w:docPartBody>
        <w:p w:rsidR="001B7A8E" w:rsidRDefault="000E5B7F">
          <w:pPr>
            <w:pStyle w:val="C2E6DA367A7C4EA8A3ADF3AEE0C0DD80"/>
          </w:pPr>
          <w:r>
            <w:t>Education</w:t>
          </w:r>
        </w:p>
      </w:docPartBody>
    </w:docPart>
    <w:docPart>
      <w:docPartPr>
        <w:name w:val="29E65F3FF16945109B287E3B8FAF1D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E2B29A-BF9C-4EA0-9E1C-1E10B0CE38CE}"/>
      </w:docPartPr>
      <w:docPartBody>
        <w:p w:rsidR="001B7A8E" w:rsidRDefault="000E5B7F">
          <w:pPr>
            <w:pStyle w:val="29E65F3FF16945109B287E3B8FAF1D31"/>
          </w:pPr>
          <w:r>
            <w:t>References</w:t>
          </w:r>
        </w:p>
      </w:docPartBody>
    </w:docPart>
    <w:docPart>
      <w:docPartPr>
        <w:name w:val="2F2C1D74087C4791AFCB0251343270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56FF7A-7622-4C94-9069-92179950B680}"/>
      </w:docPartPr>
      <w:docPartBody>
        <w:p w:rsidR="001B7A8E" w:rsidRDefault="000E5B7F">
          <w:pPr>
            <w:pStyle w:val="2F2C1D74087C4791AFCB0251343270FB"/>
          </w:pPr>
          <w:r>
            <w:t>Contact Information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B7F"/>
    <w:rsid w:val="000E5B7F"/>
    <w:rsid w:val="001B7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0F96DA28EE944AAB9ED25CB6B0FA38D">
    <w:name w:val="B0F96DA28EE944AAB9ED25CB6B0FA38D"/>
  </w:style>
  <w:style w:type="paragraph" w:customStyle="1" w:styleId="73D8D537C82749D496E20F2B27F9F7C3">
    <w:name w:val="73D8D537C82749D496E20F2B27F9F7C3"/>
  </w:style>
  <w:style w:type="paragraph" w:customStyle="1" w:styleId="A97A196F86734635A2BA8D810F261C61">
    <w:name w:val="A97A196F86734635A2BA8D810F261C61"/>
  </w:style>
  <w:style w:type="paragraph" w:customStyle="1" w:styleId="E144A3CB9B2040C78B631DD298A5CF45">
    <w:name w:val="E144A3CB9B2040C78B631DD298A5CF45"/>
  </w:style>
  <w:style w:type="paragraph" w:customStyle="1" w:styleId="57B31FE640F74F0A90C853B951C4212C">
    <w:name w:val="57B31FE640F74F0A90C853B951C4212C"/>
  </w:style>
  <w:style w:type="paragraph" w:customStyle="1" w:styleId="DF2AA29F75BA4F48B6B86279ED0AD1AA">
    <w:name w:val="DF2AA29F75BA4F48B6B86279ED0AD1AA"/>
  </w:style>
  <w:style w:type="paragraph" w:customStyle="1" w:styleId="52293A30490F4D9197F5EF01FD994856">
    <w:name w:val="52293A30490F4D9197F5EF01FD994856"/>
  </w:style>
  <w:style w:type="paragraph" w:customStyle="1" w:styleId="774EBB01281D4D52B7E057E278900C53">
    <w:name w:val="774EBB01281D4D52B7E057E278900C53"/>
  </w:style>
  <w:style w:type="paragraph" w:customStyle="1" w:styleId="9F4ADF0B40E147259EFCC09A9DEEF8C9">
    <w:name w:val="9F4ADF0B40E147259EFCC09A9DEEF8C9"/>
  </w:style>
  <w:style w:type="paragraph" w:customStyle="1" w:styleId="A0E8ECBCD4564469B569AC1C78DD9FFC">
    <w:name w:val="A0E8ECBCD4564469B569AC1C78DD9FFC"/>
  </w:style>
  <w:style w:type="paragraph" w:customStyle="1" w:styleId="D2315FDEFF0A41479CBEAB4C346423F2">
    <w:name w:val="D2315FDEFF0A41479CBEAB4C346423F2"/>
  </w:style>
  <w:style w:type="paragraph" w:customStyle="1" w:styleId="86C933DEE8794973AD617FFFCD9E6769">
    <w:name w:val="86C933DEE8794973AD617FFFCD9E6769"/>
  </w:style>
  <w:style w:type="paragraph" w:customStyle="1" w:styleId="D82D621297D34938A12C6FDA2E786212">
    <w:name w:val="D82D621297D34938A12C6FDA2E786212"/>
  </w:style>
  <w:style w:type="paragraph" w:customStyle="1" w:styleId="0C390E96BE4846EC83045ACB5BF38B86">
    <w:name w:val="0C390E96BE4846EC83045ACB5BF38B86"/>
  </w:style>
  <w:style w:type="paragraph" w:customStyle="1" w:styleId="18E0E6400FD34FDD9FD25AD242117D94">
    <w:name w:val="18E0E6400FD34FDD9FD25AD242117D94"/>
  </w:style>
  <w:style w:type="paragraph" w:customStyle="1" w:styleId="CD1BB138EBA64F589372BBD848034DE6">
    <w:name w:val="CD1BB138EBA64F589372BBD848034DE6"/>
  </w:style>
  <w:style w:type="paragraph" w:customStyle="1" w:styleId="D027232C1F644D35BDF495A663601A1E">
    <w:name w:val="D027232C1F644D35BDF495A663601A1E"/>
  </w:style>
  <w:style w:type="paragraph" w:customStyle="1" w:styleId="398690FD248E4E65ADCA085235DD6A78">
    <w:name w:val="398690FD248E4E65ADCA085235DD6A78"/>
  </w:style>
  <w:style w:type="paragraph" w:customStyle="1" w:styleId="2ABFE7DBE0F249FAA293A393ADF7901A">
    <w:name w:val="2ABFE7DBE0F249FAA293A393ADF7901A"/>
  </w:style>
  <w:style w:type="paragraph" w:customStyle="1" w:styleId="C2E6DA367A7C4EA8A3ADF3AEE0C0DD80">
    <w:name w:val="C2E6DA367A7C4EA8A3ADF3AEE0C0DD80"/>
  </w:style>
  <w:style w:type="paragraph" w:customStyle="1" w:styleId="DBA80510ED074560A9BADBF1E8B7E69E">
    <w:name w:val="DBA80510ED074560A9BADBF1E8B7E69E"/>
  </w:style>
  <w:style w:type="paragraph" w:customStyle="1" w:styleId="8675150EA63E475DBCD1515077200430">
    <w:name w:val="8675150EA63E475DBCD1515077200430"/>
  </w:style>
  <w:style w:type="paragraph" w:customStyle="1" w:styleId="F62B04A5B2CA4BD6A6A388CDFFF585FE">
    <w:name w:val="F62B04A5B2CA4BD6A6A388CDFFF585FE"/>
  </w:style>
  <w:style w:type="paragraph" w:customStyle="1" w:styleId="2F8FF86C580B4DAB9F4313DCE72B92BF">
    <w:name w:val="2F8FF86C580B4DAB9F4313DCE72B92BF"/>
  </w:style>
  <w:style w:type="paragraph" w:customStyle="1" w:styleId="2A08137843F94838A729CFAA9371CEC1">
    <w:name w:val="2A08137843F94838A729CFAA9371CEC1"/>
  </w:style>
  <w:style w:type="paragraph" w:customStyle="1" w:styleId="EC01D295E7174BD7A4C2E95CC510C4DE">
    <w:name w:val="EC01D295E7174BD7A4C2E95CC510C4DE"/>
  </w:style>
  <w:style w:type="paragraph" w:customStyle="1" w:styleId="1A602710B84740A591ABD9DCF11A515E">
    <w:name w:val="1A602710B84740A591ABD9DCF11A515E"/>
  </w:style>
  <w:style w:type="paragraph" w:customStyle="1" w:styleId="53AED61F38FA4F109496BDFF8F65BDD7">
    <w:name w:val="53AED61F38FA4F109496BDFF8F65BDD7"/>
  </w:style>
  <w:style w:type="paragraph" w:customStyle="1" w:styleId="88E82691BD4C40B490F31125B88D91E0">
    <w:name w:val="88E82691BD4C40B490F31125B88D91E0"/>
  </w:style>
  <w:style w:type="paragraph" w:customStyle="1" w:styleId="29E65F3FF16945109B287E3B8FAF1D31">
    <w:name w:val="29E65F3FF16945109B287E3B8FAF1D31"/>
  </w:style>
  <w:style w:type="paragraph" w:customStyle="1" w:styleId="7C3E0F9A4DDF47B0BE90CCED2D3CAA8E">
    <w:name w:val="7C3E0F9A4DDF47B0BE90CCED2D3CAA8E"/>
  </w:style>
  <w:style w:type="paragraph" w:customStyle="1" w:styleId="2F2C1D74087C4791AFCB0251343270FB">
    <w:name w:val="2F2C1D74087C4791AFCB0251343270F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Resume Theme">
  <a:themeElements>
    <a:clrScheme name="Berry Moon">
      <a:dk1>
        <a:sysClr val="windowText" lastClr="000000"/>
      </a:dk1>
      <a:lt1>
        <a:sysClr val="window" lastClr="FFFFFF"/>
      </a:lt1>
      <a:dk2>
        <a:srgbClr val="AE5492"/>
      </a:dk2>
      <a:lt2>
        <a:srgbClr val="F4E7ED"/>
      </a:lt2>
      <a:accent1>
        <a:srgbClr val="7F4157"/>
      </a:accent1>
      <a:accent2>
        <a:srgbClr val="7C6476"/>
      </a:accent2>
      <a:accent3>
        <a:srgbClr val="B95975"/>
      </a:accent3>
      <a:accent4>
        <a:srgbClr val="F5993C"/>
      </a:accent4>
      <a:accent5>
        <a:srgbClr val="D195C0"/>
      </a:accent5>
      <a:accent6>
        <a:srgbClr val="F98754"/>
      </a:accent6>
      <a:hlink>
        <a:srgbClr val="7B2F6B"/>
      </a:hlink>
      <a:folHlink>
        <a:srgbClr val="F5993C"/>
      </a:folHlink>
    </a:clrScheme>
    <a:fontScheme name="Century">
      <a:majorFont>
        <a:latin typeface="Century Gothic"/>
        <a:ea typeface=""/>
        <a:cs typeface=""/>
      </a:majorFont>
      <a:minorFont>
        <a:latin typeface="Century Gothic"/>
        <a:ea typeface=""/>
        <a:cs typeface=""/>
      </a:minorFont>
    </a:fontScheme>
    <a:fmtScheme name="Fresh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00000"/>
              </a:schemeClr>
            </a:gs>
            <a:gs pos="27000">
              <a:schemeClr val="phClr">
                <a:tint val="45000"/>
                <a:shade val="100000"/>
                <a:satMod val="100000"/>
              </a:schemeClr>
            </a:gs>
            <a:gs pos="81000">
              <a:schemeClr val="phClr">
                <a:tint val="25000"/>
                <a:shade val="100000"/>
                <a:satMod val="100000"/>
              </a:schemeClr>
            </a:gs>
            <a:gs pos="100000">
              <a:schemeClr val="phClr">
                <a:tint val="10000"/>
                <a:shade val="100000"/>
                <a:satMod val="100000"/>
              </a:schemeClr>
            </a:gs>
          </a:gsLst>
          <a:lin ang="12600000" scaled="1"/>
        </a:gradFill>
        <a:gradFill rotWithShape="1">
          <a:gsLst>
            <a:gs pos="0">
              <a:schemeClr val="phClr">
                <a:tint val="100000"/>
                <a:shade val="85000"/>
                <a:satMod val="240000"/>
              </a:schemeClr>
            </a:gs>
            <a:gs pos="31000">
              <a:schemeClr val="phClr">
                <a:tint val="100000"/>
                <a:shade val="95000"/>
                <a:satMod val="190000"/>
              </a:schemeClr>
            </a:gs>
            <a:gs pos="50000">
              <a:schemeClr val="phClr">
                <a:tint val="100000"/>
                <a:shade val="100000"/>
                <a:satMod val="175000"/>
              </a:schemeClr>
            </a:gs>
            <a:gs pos="72000">
              <a:schemeClr val="phClr">
                <a:tint val="95000"/>
                <a:shade val="100000"/>
                <a:satMod val="150000"/>
              </a:schemeClr>
            </a:gs>
            <a:gs pos="100000">
              <a:schemeClr val="phClr">
                <a:tint val="80000"/>
                <a:shade val="100000"/>
                <a:satMod val="230000"/>
              </a:schemeClr>
            </a:gs>
          </a:gsLst>
          <a:lin ang="120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50800" dir="2700000">
              <a:srgbClr val="000000">
                <a:alpha val="54117"/>
              </a:srgbClr>
            </a:outerShdw>
          </a:effectLst>
          <a:scene3d>
            <a:camera prst="orthographicFront" fov="0">
              <a:rot lat="0" lon="0" rev="0"/>
            </a:camera>
            <a:lightRig rig="flat" dir="tl">
              <a:rot lat="0" lon="0" rev="0"/>
            </a:lightRig>
          </a:scene3d>
          <a:sp3d prstMaterial="matte">
            <a:bevelT w="0" h="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25400" stA="30000" endPos="20000" dist="50800" dir="5400000" sy="-100000"/>
          </a:effectLst>
          <a:scene3d>
            <a:camera prst="perspectiveFront" fov="0">
              <a:rot lat="0" lon="0" rev="0"/>
            </a:camera>
            <a:lightRig rig="flood" dir="tl">
              <a:rot lat="0" lon="0" rev="3300000"/>
            </a:lightRig>
          </a:scene3d>
          <a:sp3d>
            <a:bevelT w="38100" h="25400" prst="angle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38100" stA="40000" endPos="50000" dist="76200" dir="5400000" sy="-100000"/>
          </a:effectLst>
          <a:scene3d>
            <a:camera prst="perspectiveHeroicExtremeLeftFacing" fov="0"/>
            <a:lightRig rig="flat" dir="tl">
              <a:rot lat="0" lon="0" rev="6600000"/>
            </a:lightRig>
          </a:scene3d>
          <a:sp3d prstMaterial="metal">
            <a:bevelT w="101600"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70000"/>
                <a:shade val="100000"/>
                <a:satMod val="100000"/>
              </a:schemeClr>
            </a:gs>
            <a:gs pos="18000">
              <a:schemeClr val="phClr">
                <a:tint val="25000"/>
                <a:shade val="100000"/>
                <a:satMod val="100000"/>
              </a:schemeClr>
            </a:gs>
            <a:gs pos="100000">
              <a:schemeClr val="phClr">
                <a:tint val="0"/>
                <a:shade val="100000"/>
                <a:satMod val="1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rgbClr val="FFFFFF"/>
              <a:schemeClr val="phClr">
                <a:tint val="100000"/>
                <a:shade val="100000"/>
                <a:satMod val="100000"/>
              </a:schemeClr>
            </a:duotone>
          </a:blip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4850 SE Croco Rd, Berryton, KS 66409</CompanyAddress>
  <CompanyPhone>(785) 430 - 8111</CompanyPhone>
  <CompanyFax>tiptocr@gmail.com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Chronological resume (Minimalist design).dotx</Template>
  <TotalTime>27</TotalTime>
  <Pages>1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Colton Tipton</dc:creator>
  <cp:keywords/>
  <dc:description/>
  <cp:lastModifiedBy>Colton Tipton</cp:lastModifiedBy>
  <cp:revision>2</cp:revision>
  <dcterms:created xsi:type="dcterms:W3CDTF">2017-03-31T21:36:00Z</dcterms:created>
  <dcterms:modified xsi:type="dcterms:W3CDTF">2017-08-02T02:11:00Z</dcterms:modified>
</cp:coreProperties>
</file>